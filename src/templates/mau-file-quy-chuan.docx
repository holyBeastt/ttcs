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561"/>
        <w:gridCol w:w="647"/>
        <w:gridCol w:w="973"/>
        <w:gridCol w:w="848"/>
        <w:gridCol w:w="1072"/>
        <w:gridCol w:w="620"/>
        <w:gridCol w:w="1206"/>
        <w:gridCol w:w="1704"/>
        <w:gridCol w:w="985"/>
        <w:gridCol w:w="984"/>
      </w:tblGrid>
      <w:tr w:rsidR="00000000">
        <w:trPr>
          <w:trHeight w:val="495"/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000" w:rsidRDefault="00BF5E3A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000" w:rsidRDefault="00BF5E3A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Số TC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000" w:rsidRDefault="00BF5E3A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Lớp học phần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000" w:rsidRDefault="00BF5E3A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Giáo viên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000" w:rsidRDefault="00BF5E3A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Số tiết CTĐT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000" w:rsidRDefault="00BF5E3A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Số SV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000" w:rsidRDefault="00BF5E3A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Số tiết lên lớp theo TKB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000" w:rsidRDefault="00BF5E3A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Hệ số lên lớp ngoài giờ HC/ Thạc sĩ/ Tiến sĩ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000" w:rsidRDefault="00BF5E3A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Hệ số lớp đông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000" w:rsidRDefault="00BF5E3A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Quy chuẩn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000" w:rsidRDefault="00BF5E3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000" w:rsidRDefault="00BF5E3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000" w:rsidRDefault="00BF5E3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000" w:rsidRDefault="00BF5E3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000" w:rsidRDefault="00BF5E3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000" w:rsidRDefault="00BF5E3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000" w:rsidRDefault="00BF5E3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000" w:rsidRDefault="00BF5E3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000" w:rsidRDefault="00BF5E3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000" w:rsidRDefault="00BF5E3A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BF5E3A">
      <w:pPr>
        <w:rPr>
          <w:rFonts w:eastAsia="Times New Roman"/>
        </w:rPr>
      </w:pPr>
    </w:p>
    <w:p w:rsidR="00BF5E3A" w:rsidRDefault="00BF5E3A">
      <w:pPr>
        <w:rPr>
          <w:rFonts w:eastAsia="Times New Roman"/>
        </w:rPr>
      </w:pPr>
      <w:bookmarkStart w:id="0" w:name="_GoBack"/>
      <w:bookmarkEnd w:id="0"/>
    </w:p>
    <w:sectPr w:rsidR="00BF5E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8658A9"/>
    <w:rsid w:val="0004382A"/>
    <w:rsid w:val="001653EB"/>
    <w:rsid w:val="008658A9"/>
    <w:rsid w:val="00BF5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mau-file-quy-chuan.docx</Template>
  <TotalTime>0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2025-01-22T13:22:00Z</dcterms:created>
  <dcterms:modified xsi:type="dcterms:W3CDTF">2025-01-22T13:22:00Z</dcterms:modified>
</cp:coreProperties>
</file>